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EE1B72" w:rsidRDefault="00DA15C6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12FD38AC" wp14:editId="1773CBE5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1B72" w:rsidRDefault="00A7402F" w:rsidP="000D0D51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1665511901"/>
                                    <w:placeholder>
                                      <w:docPart w:val="571288FB69694F1B96E5E8442335E18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D0D51">
                                      <w:rPr>
                                        <w:rFonts w:hint="cs"/>
                                      </w:rPr>
                                      <w:t>Fouad</w:t>
                                    </w:r>
                                    <w:r w:rsidR="000D0D51">
                                      <w:t xml:space="preserve"> </w:t>
                                    </w:r>
                                    <w:proofErr w:type="spellStart"/>
                                    <w:r w:rsidR="000D0D51">
                                      <w:t>Asil</w:t>
                                    </w:r>
                                    <w:proofErr w:type="spellEnd"/>
                                  </w:sdtContent>
                                </w:sdt>
                                <w:r w:rsidR="00DA15C6"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654067489"/>
                                    <w:placeholder>
                                      <w:docPart w:val="C9509EECE9C34EB79644189404A6CA3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D0D51">
                                      <w:t>EEE425</w:t>
                                    </w:r>
                                  </w:sdtContent>
                                </w:sdt>
                                <w:r w:rsidR="00DA15C6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-1515059621"/>
                                    <w:placeholder>
                                      <w:docPart w:val="91ADB78901E547819B81DC4820EB8185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2-18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0D0D51">
                                      <w:t>December 18, 2015</w:t>
                                    </w:r>
                                  </w:sdtContent>
                                </w:sdt>
                              </w:p>
                              <w:p w:rsidR="0034644C" w:rsidRDefault="0034644C" w:rsidP="000D0D51">
                                <w:pPr>
                                  <w:pStyle w:val="ContactInfo"/>
                                </w:pPr>
                                <w:r>
                                  <w:t xml:space="preserve">Super </w:t>
                                </w:r>
                                <w:proofErr w:type="gramStart"/>
                                <w:r>
                                  <w:t>visor :</w:t>
                                </w:r>
                                <w:proofErr w:type="gramEnd"/>
                                <w:r>
                                  <w:t xml:space="preserve"> prof. </w:t>
                                </w:r>
                                <w:proofErr w:type="spellStart"/>
                                <w:r>
                                  <w:t>Turgay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Ibrikci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FD38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EE1B72" w:rsidRDefault="00A7402F" w:rsidP="000D0D51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1665511901"/>
                              <w:placeholder>
                                <w:docPart w:val="571288FB69694F1B96E5E8442335E18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D0D51">
                                <w:rPr>
                                  <w:rFonts w:hint="cs"/>
                                </w:rPr>
                                <w:t>Fouad</w:t>
                              </w:r>
                              <w:r w:rsidR="000D0D51">
                                <w:t xml:space="preserve"> </w:t>
                              </w:r>
                              <w:proofErr w:type="spellStart"/>
                              <w:r w:rsidR="000D0D51">
                                <w:t>Asil</w:t>
                              </w:r>
                              <w:proofErr w:type="spellEnd"/>
                            </w:sdtContent>
                          </w:sdt>
                          <w:r w:rsidR="00DA15C6"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654067489"/>
                              <w:placeholder>
                                <w:docPart w:val="C9509EECE9C34EB79644189404A6CA3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0D0D51">
                                <w:t>EEE425</w:t>
                              </w:r>
                            </w:sdtContent>
                          </w:sdt>
                          <w:r w:rsidR="00DA15C6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-1515059621"/>
                              <w:placeholder>
                                <w:docPart w:val="91ADB78901E547819B81DC4820EB8185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2-1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0D0D51">
                                <w:t>December 18, 2015</w:t>
                              </w:r>
                            </w:sdtContent>
                          </w:sdt>
                        </w:p>
                        <w:p w:rsidR="0034644C" w:rsidRDefault="0034644C" w:rsidP="000D0D51">
                          <w:pPr>
                            <w:pStyle w:val="ContactInfo"/>
                          </w:pPr>
                          <w:r>
                            <w:t xml:space="preserve">Super </w:t>
                          </w:r>
                          <w:proofErr w:type="gramStart"/>
                          <w:r>
                            <w:t>visor :</w:t>
                          </w:r>
                          <w:proofErr w:type="gramEnd"/>
                          <w:r>
                            <w:t xml:space="preserve"> prof. </w:t>
                          </w:r>
                          <w:proofErr w:type="spellStart"/>
                          <w:r>
                            <w:t>Turgay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Ibrikci</w:t>
                          </w:r>
                          <w:proofErr w:type="spellEnd"/>
                          <w:r>
                            <w:t xml:space="preserve">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5061C684" wp14:editId="520983E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1B72" w:rsidRDefault="00A7402F" w:rsidP="000D0D51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22642292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D0D51" w:rsidRPr="000D0D51">
                                      <w:t>LogiCAD</w:t>
                                    </w:r>
                                    <w:proofErr w:type="spellEnd"/>
                                    <w:r w:rsidR="000D0D51" w:rsidRPr="000D0D51">
                                      <w:t xml:space="preserve"> V0.1</w:t>
                                    </w:r>
                                  </w:sdtContent>
                                </w:sdt>
                              </w:p>
                              <w:p w:rsidR="00EE1B72" w:rsidRDefault="00A7402F" w:rsidP="000D0D51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63730367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D0D51">
                                      <w:rPr>
                                        <w:rFonts w:hint="cs"/>
                                      </w:rPr>
                                      <w:t>As an example for open source programs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61C684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:rsidR="00EE1B72" w:rsidRDefault="00A7402F" w:rsidP="000D0D51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22642292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D0D51" w:rsidRPr="000D0D51">
                                <w:t>LogiCAD</w:t>
                              </w:r>
                              <w:proofErr w:type="spellEnd"/>
                              <w:r w:rsidR="000D0D51" w:rsidRPr="000D0D51">
                                <w:t xml:space="preserve"> V0.1</w:t>
                              </w:r>
                            </w:sdtContent>
                          </w:sdt>
                        </w:p>
                        <w:p w:rsidR="00EE1B72" w:rsidRDefault="00A7402F" w:rsidP="000D0D51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63730367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D0D51">
                                <w:rPr>
                                  <w:rFonts w:hint="cs"/>
                                </w:rPr>
                                <w:t>As an example for open source programs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proofErr w:type="spellStart"/>
          <w:r w:rsidR="000D0D51">
            <w:rPr>
              <w:sz w:val="24"/>
            </w:rPr>
            <w:t>Cukurova</w:t>
          </w:r>
          <w:proofErr w:type="spellEnd"/>
          <w:r w:rsidR="000D0D51">
            <w:rPr>
              <w:sz w:val="24"/>
            </w:rPr>
            <w:t xml:space="preserve"> University</w:t>
          </w:r>
        </w:p>
        <w:p w:rsidR="000D0D51" w:rsidRDefault="000D0D51">
          <w:pPr>
            <w:pStyle w:val="NoSpacing"/>
            <w:rPr>
              <w:sz w:val="24"/>
            </w:rPr>
          </w:pPr>
          <w:proofErr w:type="spellStart"/>
          <w:r>
            <w:rPr>
              <w:sz w:val="24"/>
            </w:rPr>
            <w:t>Muh</w:t>
          </w:r>
          <w:proofErr w:type="spellEnd"/>
          <w:r>
            <w:rPr>
              <w:sz w:val="24"/>
            </w:rPr>
            <w:t xml:space="preserve">. </w:t>
          </w:r>
          <w:proofErr w:type="spellStart"/>
          <w:r>
            <w:rPr>
              <w:sz w:val="24"/>
            </w:rPr>
            <w:t>Mim</w:t>
          </w:r>
          <w:proofErr w:type="spellEnd"/>
          <w:r>
            <w:rPr>
              <w:sz w:val="24"/>
            </w:rPr>
            <w:t xml:space="preserve">. Faculty </w:t>
          </w:r>
        </w:p>
        <w:p w:rsidR="000D0D51" w:rsidRDefault="009E188E" w:rsidP="000D0D51">
          <w:pPr>
            <w:pStyle w:val="NoSpacing"/>
            <w:rPr>
              <w:sz w:val="24"/>
            </w:rPr>
          </w:pPr>
          <w:bookmarkStart w:id="5" w:name="_Toc438223860"/>
          <w:bookmarkStart w:id="6" w:name="_GoBack"/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 wp14:anchorId="178D1F20" wp14:editId="1BEFD0DD">
                <wp:simplePos x="0" y="0"/>
                <wp:positionH relativeFrom="margin">
                  <wp:posOffset>-114935</wp:posOffset>
                </wp:positionH>
                <wp:positionV relativeFrom="margin">
                  <wp:posOffset>1549120</wp:posOffset>
                </wp:positionV>
                <wp:extent cx="5570855" cy="3324225"/>
                <wp:effectExtent l="266700" t="266700" r="277495" b="295275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70855" cy="33242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5"/>
          <w:bookmarkEnd w:id="6"/>
          <w:r w:rsidR="000D0D51">
            <w:rPr>
              <w:sz w:val="24"/>
            </w:rPr>
            <w:t xml:space="preserve">EEE department </w:t>
          </w:r>
        </w:p>
        <w:p w:rsidR="009E188E" w:rsidRDefault="009E188E" w:rsidP="000D0D51">
          <w:pPr>
            <w:pStyle w:val="Heading1"/>
          </w:pPr>
        </w:p>
        <w:p w:rsidR="009E188E" w:rsidRDefault="009E188E" w:rsidP="000D0D51">
          <w:pPr>
            <w:pStyle w:val="Heading1"/>
          </w:pPr>
        </w:p>
        <w:p w:rsidR="009E188E" w:rsidRDefault="009E188E" w:rsidP="000D0D51">
          <w:pPr>
            <w:pStyle w:val="Heading1"/>
          </w:pPr>
        </w:p>
        <w:p w:rsidR="009E188E" w:rsidRDefault="009E188E" w:rsidP="000D0D51">
          <w:pPr>
            <w:pStyle w:val="Heading1"/>
          </w:pPr>
        </w:p>
        <w:p w:rsidR="009E188E" w:rsidRDefault="009E188E" w:rsidP="000D0D51">
          <w:pPr>
            <w:pStyle w:val="Heading1"/>
          </w:pPr>
        </w:p>
        <w:p w:rsidR="009E188E" w:rsidRDefault="009E188E" w:rsidP="000D0D51">
          <w:pPr>
            <w:pStyle w:val="Heading1"/>
          </w:pPr>
        </w:p>
        <w:p w:rsidR="009E188E" w:rsidRDefault="009E188E" w:rsidP="000D0D51">
          <w:pPr>
            <w:pStyle w:val="Heading1"/>
          </w:pPr>
        </w:p>
        <w:p w:rsidR="000D0D51" w:rsidRDefault="000D0D51" w:rsidP="000D0D51">
          <w:pPr>
            <w:pStyle w:val="Heading1"/>
          </w:pPr>
          <w:r>
            <w:t xml:space="preserve"> </w:t>
          </w:r>
        </w:p>
        <w:sdt>
          <w:sdtPr>
            <w:id w:val="-185633957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color w:val="595959" w:themeColor="text1" w:themeTint="A6"/>
              <w:sz w:val="20"/>
            </w:rPr>
          </w:sdtEndPr>
          <w:sdtContent>
            <w:p w:rsidR="009E188E" w:rsidRDefault="009E188E">
              <w:pPr>
                <w:pStyle w:val="TOCHeading"/>
              </w:pPr>
              <w:r>
                <w:t>Contents</w:t>
              </w:r>
            </w:p>
            <w:p w:rsidR="009E188E" w:rsidRDefault="009E188E">
              <w:pPr>
                <w:pStyle w:val="TOC1"/>
                <w:tabs>
                  <w:tab w:val="right" w:leader="dot" w:pos="863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38223860" w:history="1">
                <w:r w:rsidRPr="004121D7">
                  <w:rPr>
                    <w:rStyle w:val="Hyperlink"/>
                    <w:noProof/>
                  </w:rPr>
                  <w:t>Contents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rtl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_Toc438223860 \h </w:instrText>
                </w:r>
                <w:r>
                  <w:rPr>
                    <w:rStyle w:val="Hyperlink"/>
                    <w:noProof/>
                    <w:rtl/>
                  </w:rPr>
                </w:r>
                <w:r>
                  <w:rPr>
                    <w:rStyle w:val="Hyperlink"/>
                    <w:noProof/>
                    <w:rtl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:rsidR="009E188E" w:rsidRDefault="009E188E">
              <w:pPr>
                <w:pStyle w:val="TOC1"/>
                <w:tabs>
                  <w:tab w:val="right" w:leader="dot" w:pos="863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38223861" w:history="1">
                <w:r w:rsidRPr="004121D7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rtl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_Toc438223861 \h </w:instrText>
                </w:r>
                <w:r>
                  <w:rPr>
                    <w:rStyle w:val="Hyperlink"/>
                    <w:noProof/>
                    <w:rtl/>
                  </w:rPr>
                </w:r>
                <w:r>
                  <w:rPr>
                    <w:rStyle w:val="Hyperlink"/>
                    <w:noProof/>
                    <w:rtl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:rsidR="009E188E" w:rsidRDefault="009E188E">
              <w:pPr>
                <w:pStyle w:val="TOC1"/>
                <w:tabs>
                  <w:tab w:val="right" w:leader="dot" w:pos="863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38223862" w:history="1">
                <w:r w:rsidRPr="004121D7">
                  <w:rPr>
                    <w:rStyle w:val="Hyperlink"/>
                    <w:noProof/>
                  </w:rPr>
                  <w:t>What is "Open Source" 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rtl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_Toc438223862 \h </w:instrText>
                </w:r>
                <w:r>
                  <w:rPr>
                    <w:rStyle w:val="Hyperlink"/>
                    <w:noProof/>
                    <w:rtl/>
                  </w:rPr>
                </w:r>
                <w:r>
                  <w:rPr>
                    <w:rStyle w:val="Hyperlink"/>
                    <w:noProof/>
                    <w:rtl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:rsidR="009E188E" w:rsidRDefault="009E188E">
              <w:pPr>
                <w:pStyle w:val="TOC1"/>
                <w:tabs>
                  <w:tab w:val="right" w:leader="dot" w:pos="863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38223863" w:history="1">
                <w:r w:rsidRPr="004121D7">
                  <w:rPr>
                    <w:rStyle w:val="Hyperlink"/>
                    <w:noProof/>
                  </w:rPr>
                  <w:t>What is LogiCAD 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rtl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_Toc438223863 \h </w:instrText>
                </w:r>
                <w:r>
                  <w:rPr>
                    <w:rStyle w:val="Hyperlink"/>
                    <w:noProof/>
                    <w:rtl/>
                  </w:rPr>
                </w:r>
                <w:r>
                  <w:rPr>
                    <w:rStyle w:val="Hyperlink"/>
                    <w:noProof/>
                    <w:rtl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:rsidR="009E188E" w:rsidRDefault="009E188E">
              <w:pPr>
                <w:pStyle w:val="TOC1"/>
                <w:tabs>
                  <w:tab w:val="right" w:leader="dot" w:pos="863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38223864" w:history="1">
                <w:r w:rsidRPr="004121D7">
                  <w:rPr>
                    <w:rStyle w:val="Hyperlink"/>
                    <w:noProof/>
                  </w:rPr>
                  <w:t>The general Algorithm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rtl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_Toc438223864 \h </w:instrText>
                </w:r>
                <w:r>
                  <w:rPr>
                    <w:rStyle w:val="Hyperlink"/>
                    <w:noProof/>
                    <w:rtl/>
                  </w:rPr>
                </w:r>
                <w:r>
                  <w:rPr>
                    <w:rStyle w:val="Hyperlink"/>
                    <w:noProof/>
                    <w:rtl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:rsidR="009E188E" w:rsidRDefault="009E188E">
              <w:pPr>
                <w:pStyle w:val="TOC1"/>
                <w:tabs>
                  <w:tab w:val="right" w:leader="dot" w:pos="863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38223865" w:history="1">
                <w:r w:rsidRPr="004121D7">
                  <w:rPr>
                    <w:rStyle w:val="Hyperlink"/>
                    <w:noProof/>
                  </w:rPr>
                  <w:t>The solver Array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rtl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_Toc438223865 \h </w:instrText>
                </w:r>
                <w:r>
                  <w:rPr>
                    <w:rStyle w:val="Hyperlink"/>
                    <w:noProof/>
                    <w:rtl/>
                  </w:rPr>
                </w:r>
                <w:r>
                  <w:rPr>
                    <w:rStyle w:val="Hyperlink"/>
                    <w:noProof/>
                    <w:rtl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:rsidR="009E188E" w:rsidRDefault="009E188E">
              <w:pPr>
                <w:pStyle w:val="TOC1"/>
                <w:tabs>
                  <w:tab w:val="right" w:leader="dot" w:pos="863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38223866" w:history="1">
                <w:r w:rsidRPr="004121D7">
                  <w:rPr>
                    <w:rStyle w:val="Hyperlink"/>
                    <w:noProof/>
                  </w:rPr>
                  <w:t>General Algorithm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rtl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_Toc438223866 \h </w:instrText>
                </w:r>
                <w:r>
                  <w:rPr>
                    <w:rStyle w:val="Hyperlink"/>
                    <w:noProof/>
                    <w:rtl/>
                  </w:rPr>
                </w:r>
                <w:r>
                  <w:rPr>
                    <w:rStyle w:val="Hyperlink"/>
                    <w:noProof/>
                    <w:rtl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:rsidR="009E188E" w:rsidRDefault="009E188E">
              <w:pPr>
                <w:pStyle w:val="TOC1"/>
                <w:tabs>
                  <w:tab w:val="right" w:leader="dot" w:pos="863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38223867" w:history="1">
                <w:r w:rsidRPr="004121D7">
                  <w:rPr>
                    <w:rStyle w:val="Hyperlink"/>
                    <w:noProof/>
                  </w:rPr>
                  <w:t>How can this program developed??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rtl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_Toc438223867 \h </w:instrText>
                </w:r>
                <w:r>
                  <w:rPr>
                    <w:rStyle w:val="Hyperlink"/>
                    <w:noProof/>
                    <w:rtl/>
                  </w:rPr>
                </w:r>
                <w:r>
                  <w:rPr>
                    <w:rStyle w:val="Hyperlink"/>
                    <w:noProof/>
                    <w:rtl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:rsidR="009E188E" w:rsidRDefault="009E188E">
              <w:pPr>
                <w:pStyle w:val="TOC1"/>
                <w:tabs>
                  <w:tab w:val="right" w:leader="dot" w:pos="863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38223868" w:history="1">
                <w:r w:rsidRPr="004121D7">
                  <w:rPr>
                    <w:rStyle w:val="Hyperlink"/>
                    <w:noProof/>
                  </w:rPr>
                  <w:t>Conclusion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rtl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_Toc438223868 \h </w:instrText>
                </w:r>
                <w:r>
                  <w:rPr>
                    <w:rStyle w:val="Hyperlink"/>
                    <w:noProof/>
                    <w:rtl/>
                  </w:rPr>
                </w:r>
                <w:r>
                  <w:rPr>
                    <w:rStyle w:val="Hyperlink"/>
                    <w:noProof/>
                    <w:rtl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:rsidR="009E188E" w:rsidRDefault="009E188E">
              <w:pPr>
                <w:pStyle w:val="TOC1"/>
                <w:tabs>
                  <w:tab w:val="right" w:leader="dot" w:pos="8630"/>
                </w:tabs>
                <w:rPr>
                  <w:rFonts w:eastAsiaTheme="minorEastAsia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438223869" w:history="1">
                <w:r w:rsidRPr="004121D7">
                  <w:rPr>
                    <w:rStyle w:val="Hyperlink"/>
                    <w:noProof/>
                  </w:rPr>
                  <w:t>References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rStyle w:val="Hyperlink"/>
                    <w:noProof/>
                    <w:rtl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_Toc438223869 \h </w:instrText>
                </w:r>
                <w:r>
                  <w:rPr>
                    <w:rStyle w:val="Hyperlink"/>
                    <w:noProof/>
                    <w:rtl/>
                  </w:rPr>
                </w:r>
                <w:r>
                  <w:rPr>
                    <w:rStyle w:val="Hyperlink"/>
                    <w:noProof/>
                    <w:rtl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rStyle w:val="Hyperlink"/>
                    <w:noProof/>
                    <w:rtl/>
                  </w:rPr>
                  <w:fldChar w:fldCharType="end"/>
                </w:r>
              </w:hyperlink>
            </w:p>
            <w:p w:rsidR="009E188E" w:rsidRDefault="009E188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0D0D51" w:rsidRDefault="000D0D51" w:rsidP="000D0D51"/>
        <w:p w:rsidR="000D0D51" w:rsidRDefault="000D0D51" w:rsidP="000D0D51">
          <w:pPr>
            <w:pStyle w:val="Heading1"/>
          </w:pPr>
          <w:bookmarkStart w:id="7" w:name="_Toc438223861"/>
          <w:r>
            <w:lastRenderedPageBreak/>
            <w:t>Introduction</w:t>
          </w:r>
          <w:bookmarkEnd w:id="7"/>
        </w:p>
        <w:p w:rsidR="000D0D51" w:rsidRDefault="000D0D51" w:rsidP="000D0D51">
          <w:r>
            <w:t xml:space="preserve">This program was made for EEE425 Course in </w:t>
          </w:r>
          <w:proofErr w:type="spellStart"/>
          <w:r>
            <w:t>cukorova</w:t>
          </w:r>
          <w:proofErr w:type="spellEnd"/>
          <w:r>
            <w:t xml:space="preserve"> </w:t>
          </w:r>
          <w:proofErr w:type="gramStart"/>
          <w:r>
            <w:t>university .</w:t>
          </w:r>
          <w:proofErr w:type="gramEnd"/>
          <w:r>
            <w:t xml:space="preserve"> </w:t>
          </w:r>
          <w:proofErr w:type="gramStart"/>
          <w:r>
            <w:t>as</w:t>
          </w:r>
          <w:proofErr w:type="gramEnd"/>
          <w:r>
            <w:t xml:space="preserve"> a project . </w:t>
          </w:r>
        </w:p>
        <w:p w:rsidR="000D0D51" w:rsidRDefault="000D0D51" w:rsidP="000D0D51">
          <w:r>
            <w:t xml:space="preserve">The main Idea is develop an open source program by </w:t>
          </w:r>
          <w:proofErr w:type="spellStart"/>
          <w:r>
            <w:t>appling</w:t>
          </w:r>
          <w:proofErr w:type="spellEnd"/>
          <w:r>
            <w:t xml:space="preserve"> an algorithm starting </w:t>
          </w:r>
          <w:proofErr w:type="spellStart"/>
          <w:r>
            <w:t>form</w:t>
          </w:r>
          <w:proofErr w:type="spellEnd"/>
          <w:r>
            <w:t xml:space="preserve"> the </w:t>
          </w:r>
          <w:proofErr w:type="gramStart"/>
          <w:r>
            <w:t>base ,</w:t>
          </w:r>
          <w:proofErr w:type="gramEnd"/>
          <w:r>
            <w:t xml:space="preserve"> with a great ability to </w:t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p w:rsidR="000D0D51" w:rsidRDefault="000D0D51" w:rsidP="000D0D51">
      <w:r>
        <w:t xml:space="preserve">Develop it by any </w:t>
      </w:r>
      <w:proofErr w:type="gramStart"/>
      <w:r>
        <w:t>programmer ,</w:t>
      </w:r>
      <w:proofErr w:type="gramEnd"/>
      <w:r>
        <w:t xml:space="preserve"> Using C# language .</w:t>
      </w:r>
    </w:p>
    <w:p w:rsidR="004237D1" w:rsidRDefault="000D0D51" w:rsidP="004237D1">
      <w:pPr>
        <w:pStyle w:val="Heading1"/>
      </w:pPr>
      <w:bookmarkStart w:id="8" w:name="_Toc438223862"/>
      <w:r>
        <w:t>What is "Open Source</w:t>
      </w:r>
      <w:proofErr w:type="gramStart"/>
      <w:r>
        <w:t>" ?</w:t>
      </w:r>
      <w:bookmarkEnd w:id="8"/>
      <w:proofErr w:type="gramEnd"/>
    </w:p>
    <w:p w:rsidR="004237D1" w:rsidRDefault="004237D1" w:rsidP="004237D1">
      <w:r>
        <w:t xml:space="preserve">It’s a computer software with its source code made </w:t>
      </w:r>
      <w:proofErr w:type="gramStart"/>
      <w:r>
        <w:t>available .</w:t>
      </w:r>
      <w:proofErr w:type="gramEnd"/>
      <w:r>
        <w:t xml:space="preserve"> </w:t>
      </w:r>
    </w:p>
    <w:p w:rsidR="004237D1" w:rsidRDefault="004237D1" w:rsidP="004237D1">
      <w:r>
        <w:t xml:space="preserve">It’s the new era of developing and co-operating between all the programmers from every </w:t>
      </w:r>
      <w:proofErr w:type="gramStart"/>
      <w:r>
        <w:t>were .</w:t>
      </w:r>
      <w:proofErr w:type="gramEnd"/>
    </w:p>
    <w:p w:rsidR="004237D1" w:rsidRDefault="004237D1" w:rsidP="004237D1">
      <w:r>
        <w:t xml:space="preserve">The open source will make the programs develop very fast with respecting to the </w:t>
      </w:r>
      <w:proofErr w:type="gramStart"/>
      <w:r>
        <w:t>rights .</w:t>
      </w:r>
      <w:proofErr w:type="gramEnd"/>
      <w:r>
        <w:t xml:space="preserve"> </w:t>
      </w:r>
    </w:p>
    <w:p w:rsidR="004237D1" w:rsidRDefault="004237D1" w:rsidP="004237D1">
      <w:pPr>
        <w:pStyle w:val="Heading1"/>
      </w:pPr>
      <w:bookmarkStart w:id="9" w:name="_Toc438223863"/>
      <w:r>
        <w:t xml:space="preserve">What is </w:t>
      </w:r>
      <w:proofErr w:type="spellStart"/>
      <w:proofErr w:type="gramStart"/>
      <w:r>
        <w:t>LogiCAD</w:t>
      </w:r>
      <w:proofErr w:type="spellEnd"/>
      <w:r>
        <w:t xml:space="preserve"> ?</w:t>
      </w:r>
      <w:bookmarkEnd w:id="9"/>
      <w:proofErr w:type="gramEnd"/>
      <w:r>
        <w:t xml:space="preserve"> </w:t>
      </w:r>
    </w:p>
    <w:p w:rsidR="004237D1" w:rsidRDefault="004237D1" w:rsidP="004237D1">
      <w:proofErr w:type="spellStart"/>
      <w:r>
        <w:t>Logicad</w:t>
      </w:r>
      <w:proofErr w:type="spellEnd"/>
      <w:r>
        <w:t xml:space="preserve"> is an open software based on an algorithm which can solve any logic circuit using the a advantages of </w:t>
      </w:r>
      <w:proofErr w:type="spellStart"/>
      <w:r>
        <w:t>c#</w:t>
      </w:r>
      <w:proofErr w:type="spellEnd"/>
      <w:r>
        <w:t xml:space="preserve"> language with </w:t>
      </w:r>
      <w:proofErr w:type="gramStart"/>
      <w:r>
        <w:t>interface .</w:t>
      </w:r>
      <w:proofErr w:type="gramEnd"/>
      <w:r>
        <w:t xml:space="preserve"> </w:t>
      </w:r>
    </w:p>
    <w:p w:rsidR="004237D1" w:rsidRDefault="004237D1" w:rsidP="004237D1">
      <w:proofErr w:type="spellStart"/>
      <w:r>
        <w:t>Its</w:t>
      </w:r>
      <w:proofErr w:type="spellEnd"/>
      <w:r>
        <w:t xml:space="preserve"> able to develop to cover the general ideas and any special circuit </w:t>
      </w:r>
      <w:proofErr w:type="gramStart"/>
      <w:r>
        <w:t>type .</w:t>
      </w:r>
      <w:proofErr w:type="gramEnd"/>
      <w:r>
        <w:t xml:space="preserve"> </w:t>
      </w:r>
    </w:p>
    <w:p w:rsidR="004237D1" w:rsidRDefault="004237D1" w:rsidP="004237D1">
      <w:r>
        <w:t>The first open source version is V0 which can cover the series circuits with two gates (</w:t>
      </w:r>
      <w:proofErr w:type="gramStart"/>
      <w:r>
        <w:t>and ,</w:t>
      </w:r>
      <w:proofErr w:type="gramEnd"/>
      <w:r>
        <w:t xml:space="preserve"> Or) . </w:t>
      </w:r>
      <w:proofErr w:type="gramStart"/>
      <w:r>
        <w:t>as</w:t>
      </w:r>
      <w:proofErr w:type="gramEnd"/>
      <w:r>
        <w:t xml:space="preserve"> an example of special propose using of this algorithm . </w:t>
      </w:r>
    </w:p>
    <w:p w:rsidR="00EE1B72" w:rsidRDefault="004237D1" w:rsidP="004237D1">
      <w:pPr>
        <w:pStyle w:val="Heading1"/>
      </w:pPr>
      <w:bookmarkStart w:id="10" w:name="_Toc438223864"/>
      <w:r w:rsidRPr="004237D1">
        <w:t>The general Algorithm</w:t>
      </w:r>
      <w:bookmarkEnd w:id="10"/>
      <w:r w:rsidRPr="004237D1">
        <w:t xml:space="preserve"> </w:t>
      </w:r>
      <w:r>
        <w:t xml:space="preserve">    </w:t>
      </w:r>
      <w:r w:rsidR="000D0D51">
        <w:t xml:space="preserve"> </w:t>
      </w:r>
    </w:p>
    <w:p w:rsidR="004237D1" w:rsidRPr="004237D1" w:rsidRDefault="004237D1" w:rsidP="004237D1">
      <w:r w:rsidRPr="004237D1">
        <w:t xml:space="preserve">Combining windows Interface benefits with Array’s </w:t>
      </w:r>
      <w:proofErr w:type="gramStart"/>
      <w:r w:rsidRPr="004237D1">
        <w:t>Calculations .</w:t>
      </w:r>
      <w:proofErr w:type="gramEnd"/>
    </w:p>
    <w:p w:rsidR="004237D1" w:rsidRPr="004237D1" w:rsidRDefault="004237D1" w:rsidP="004237D1">
      <w:r w:rsidRPr="004237D1">
        <w:t>Easy to understand and able to develop to specific circuits solver (As I showed in V0.1)</w:t>
      </w:r>
    </w:p>
    <w:p w:rsidR="004237D1" w:rsidRPr="004237D1" w:rsidRDefault="004237D1" w:rsidP="004237D1">
      <w:r w:rsidRPr="004237D1">
        <w:t xml:space="preserve">  Can handle the most simple and most complex </w:t>
      </w:r>
      <w:proofErr w:type="gramStart"/>
      <w:r w:rsidRPr="004237D1">
        <w:t>circuits .</w:t>
      </w:r>
      <w:proofErr w:type="gramEnd"/>
      <w:r w:rsidRPr="004237D1">
        <w:t xml:space="preserve"> </w:t>
      </w:r>
    </w:p>
    <w:p w:rsidR="004237D1" w:rsidRPr="004237D1" w:rsidRDefault="004237D1" w:rsidP="004237D1">
      <w:r w:rsidRPr="004237D1">
        <w:t xml:space="preserve">The main Idea is to convert the circuit to an </w:t>
      </w:r>
      <w:proofErr w:type="gramStart"/>
      <w:r w:rsidRPr="004237D1">
        <w:t>array ,</w:t>
      </w:r>
      <w:proofErr w:type="gramEnd"/>
      <w:r w:rsidRPr="004237D1">
        <w:t xml:space="preserve"> with ability to easy input using the interface .</w:t>
      </w:r>
    </w:p>
    <w:p w:rsidR="000D0D51" w:rsidRDefault="004237D1" w:rsidP="004237D1">
      <w:r w:rsidRPr="004237D1">
        <w:t xml:space="preserve">SPICE Language Inspired </w:t>
      </w:r>
      <w:proofErr w:type="gramStart"/>
      <w:r w:rsidRPr="004237D1">
        <w:t>Me .</w:t>
      </w:r>
      <w:proofErr w:type="gramEnd"/>
    </w:p>
    <w:p w:rsidR="004237D1" w:rsidRDefault="004237D1" w:rsidP="004237D1">
      <w:pPr>
        <w:pStyle w:val="Heading1"/>
      </w:pPr>
      <w:bookmarkStart w:id="11" w:name="_Toc438223865"/>
      <w:r w:rsidRPr="004237D1">
        <w:t>The solver Array</w:t>
      </w:r>
      <w:bookmarkEnd w:id="11"/>
    </w:p>
    <w:p w:rsidR="004237D1" w:rsidRDefault="004237D1" w:rsidP="004237D1">
      <w:r>
        <w:t xml:space="preserve">This Array is the Skeleton of this </w:t>
      </w:r>
      <w:proofErr w:type="gramStart"/>
      <w:r>
        <w:t>algorithm ,</w:t>
      </w:r>
      <w:proofErr w:type="gramEnd"/>
      <w:r>
        <w:t xml:space="preserve"> it can fill by using programmed relations and formulas depending in the circuit or by the interface ! . </w:t>
      </w:r>
    </w:p>
    <w:p w:rsidR="004237D1" w:rsidRDefault="004237D1" w:rsidP="004237D1">
      <w:r>
        <w:t xml:space="preserve">In </w:t>
      </w:r>
      <w:proofErr w:type="spellStart"/>
      <w:proofErr w:type="gramStart"/>
      <w:r>
        <w:t>LogiCAD</w:t>
      </w:r>
      <w:proofErr w:type="spellEnd"/>
      <w:r>
        <w:t xml:space="preserve"> ,</w:t>
      </w:r>
      <w:proofErr w:type="gramEnd"/>
      <w:r>
        <w:t xml:space="preserve"> I used the both to show the </w:t>
      </w:r>
      <w:proofErr w:type="spellStart"/>
      <w:r>
        <w:t>ability's</w:t>
      </w:r>
      <w:proofErr w:type="spellEnd"/>
      <w:r>
        <w:t xml:space="preserve"> of this algorithm . </w:t>
      </w:r>
    </w:p>
    <w:tbl>
      <w:tblPr>
        <w:tblW w:w="8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1384"/>
        <w:gridCol w:w="1383"/>
        <w:gridCol w:w="1383"/>
        <w:gridCol w:w="1383"/>
        <w:gridCol w:w="1383"/>
      </w:tblGrid>
      <w:tr w:rsidR="004237D1" w:rsidRPr="004237D1" w:rsidTr="004237D1"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r w:rsidRPr="004237D1">
              <w:rPr>
                <w:b/>
                <w:bCs/>
              </w:rPr>
              <w:lastRenderedPageBreak/>
              <w:t>Key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Level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1</w:t>
            </w:r>
            <w:r w:rsidRPr="004237D1">
              <w:rPr>
                <w:b/>
                <w:bCs/>
                <w:vertAlign w:val="superscript"/>
              </w:rPr>
              <w:t>st</w:t>
            </w:r>
            <w:r w:rsidRPr="004237D1">
              <w:rPr>
                <w:b/>
                <w:bCs/>
              </w:rPr>
              <w:t xml:space="preserve"> </w:t>
            </w:r>
            <w:proofErr w:type="spellStart"/>
            <w:r w:rsidRPr="004237D1">
              <w:rPr>
                <w:b/>
                <w:bCs/>
              </w:rPr>
              <w:t>inp</w:t>
            </w:r>
            <w:proofErr w:type="spellEnd"/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2</w:t>
            </w:r>
            <w:r w:rsidRPr="004237D1">
              <w:rPr>
                <w:b/>
                <w:bCs/>
                <w:vertAlign w:val="superscript"/>
              </w:rPr>
              <w:t>nd</w:t>
            </w:r>
            <w:r w:rsidRPr="004237D1">
              <w:rPr>
                <w:b/>
                <w:bCs/>
              </w:rPr>
              <w:t xml:space="preserve"> </w:t>
            </w:r>
            <w:proofErr w:type="spellStart"/>
            <w:r w:rsidRPr="004237D1">
              <w:rPr>
                <w:b/>
                <w:bCs/>
              </w:rPr>
              <w:t>inp</w:t>
            </w:r>
            <w:proofErr w:type="spellEnd"/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Type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Output</w:t>
            </w:r>
          </w:p>
        </w:tc>
      </w:tr>
      <w:tr w:rsidR="004237D1" w:rsidRPr="004237D1" w:rsidTr="004237D1">
        <w:tc>
          <w:tcPr>
            <w:tcW w:w="138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01</w:t>
            </w:r>
          </w:p>
        </w:tc>
        <w:tc>
          <w:tcPr>
            <w:tcW w:w="1384" w:type="dxa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  <w:p w:rsidR="004237D1" w:rsidRPr="004237D1" w:rsidRDefault="004237D1" w:rsidP="004237D1">
            <w:pPr>
              <w:rPr>
                <w:rtl/>
              </w:rPr>
            </w:pPr>
            <w:r w:rsidRPr="004237D1">
              <w:t xml:space="preserve">    n</w:t>
            </w:r>
          </w:p>
        </w:tc>
        <w:tc>
          <w:tcPr>
            <w:tcW w:w="13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</w:tr>
      <w:tr w:rsidR="004237D1" w:rsidRPr="004237D1" w:rsidTr="004237D1"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02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4237D1" w:rsidRPr="004237D1" w:rsidRDefault="004237D1" w:rsidP="004237D1"/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</w:tr>
      <w:tr w:rsidR="004237D1" w:rsidRPr="004237D1" w:rsidTr="004237D1"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…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4237D1" w:rsidRPr="004237D1" w:rsidRDefault="004237D1" w:rsidP="004237D1"/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</w:tr>
      <w:tr w:rsidR="004237D1" w:rsidRPr="004237D1" w:rsidTr="004237D1"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2^n</w:t>
            </w:r>
          </w:p>
        </w:tc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4237D1" w:rsidRPr="004237D1" w:rsidRDefault="004237D1" w:rsidP="004237D1"/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</w:tr>
      <w:tr w:rsidR="004237D1" w:rsidRPr="004237D1" w:rsidTr="004237D1"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11</w:t>
            </w:r>
          </w:p>
        </w:tc>
        <w:tc>
          <w:tcPr>
            <w:tcW w:w="1384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  <w:p w:rsidR="004237D1" w:rsidRPr="004237D1" w:rsidRDefault="004237D1" w:rsidP="004237D1">
            <w:pPr>
              <w:rPr>
                <w:rtl/>
              </w:rPr>
            </w:pPr>
            <w:r w:rsidRPr="004237D1">
              <w:t>n-1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</w:tr>
      <w:tr w:rsidR="004237D1" w:rsidRPr="004237D1" w:rsidTr="004237D1"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12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4237D1" w:rsidRPr="004237D1" w:rsidRDefault="004237D1" w:rsidP="004237D1"/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</w:tr>
      <w:tr w:rsidR="004237D1" w:rsidRPr="004237D1" w:rsidTr="004237D1"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13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4237D1" w:rsidRPr="004237D1" w:rsidRDefault="004237D1" w:rsidP="004237D1"/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</w:tr>
      <w:tr w:rsidR="004237D1" w:rsidRPr="004237D1" w:rsidTr="004237D1"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…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4237D1" w:rsidRPr="004237D1" w:rsidRDefault="004237D1" w:rsidP="004237D1"/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</w:tr>
      <w:tr w:rsidR="004237D1" w:rsidRPr="004237D1" w:rsidTr="004237D1"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10 + 2^(n-1)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4237D1" w:rsidRPr="004237D1" w:rsidRDefault="004237D1" w:rsidP="004237D1"/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</w:tr>
      <w:tr w:rsidR="004237D1" w:rsidRPr="004237D1" w:rsidTr="004237D1"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21</w:t>
            </w:r>
          </w:p>
        </w:tc>
        <w:tc>
          <w:tcPr>
            <w:tcW w:w="1384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  <w:p w:rsidR="004237D1" w:rsidRPr="004237D1" w:rsidRDefault="004237D1" w:rsidP="004237D1">
            <w:pPr>
              <w:rPr>
                <w:rtl/>
              </w:rPr>
            </w:pPr>
            <w:r w:rsidRPr="004237D1">
              <w:t>n-2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</w:tr>
      <w:tr w:rsidR="004237D1" w:rsidRPr="004237D1" w:rsidTr="004237D1"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22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4237D1" w:rsidRPr="004237D1" w:rsidRDefault="004237D1" w:rsidP="004237D1"/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</w:tr>
      <w:tr w:rsidR="004237D1" w:rsidRPr="004237D1" w:rsidTr="004237D1"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23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4237D1" w:rsidRPr="004237D1" w:rsidRDefault="004237D1" w:rsidP="004237D1"/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</w:tr>
      <w:tr w:rsidR="004237D1" w:rsidRPr="004237D1" w:rsidTr="004237D1"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…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4237D1" w:rsidRPr="004237D1" w:rsidRDefault="004237D1" w:rsidP="004237D1"/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</w:tr>
      <w:tr w:rsidR="004237D1" w:rsidRPr="004237D1" w:rsidTr="004237D1"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20 + 2^(n-2)</w:t>
            </w: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  <w:hideMark/>
          </w:tcPr>
          <w:p w:rsidR="004237D1" w:rsidRPr="004237D1" w:rsidRDefault="004237D1" w:rsidP="004237D1"/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</w:tr>
      <w:tr w:rsidR="004237D1" w:rsidRPr="004237D1" w:rsidTr="004237D1"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…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</w:tr>
      <w:tr w:rsidR="004237D1" w:rsidRPr="004237D1" w:rsidTr="004237D1"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…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</w:tr>
      <w:tr w:rsidR="004237D1" w:rsidRPr="004237D1" w:rsidTr="004237D1"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…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</w:tr>
      <w:tr w:rsidR="004237D1" w:rsidRPr="004237D1" w:rsidTr="004237D1"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 xml:space="preserve"> n*10 + 2^0</w:t>
            </w:r>
          </w:p>
        </w:tc>
        <w:tc>
          <w:tcPr>
            <w:tcW w:w="138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 xml:space="preserve"> 1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  <w:tc>
          <w:tcPr>
            <w:tcW w:w="1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 </w:t>
            </w:r>
          </w:p>
        </w:tc>
      </w:tr>
    </w:tbl>
    <w:p w:rsidR="004237D1" w:rsidRDefault="004237D1" w:rsidP="004237D1">
      <w:r w:rsidRPr="004237D1">
        <w:t>Example for solver Array when N = 4 (series) after solution</w:t>
      </w:r>
      <w:r>
        <w:t xml:space="preserve"> (</w:t>
      </w:r>
      <w:proofErr w:type="spellStart"/>
      <w:r>
        <w:t>LogiCAD</w:t>
      </w:r>
      <w:proofErr w:type="spellEnd"/>
      <w:r>
        <w:t xml:space="preserve"> v0)</w:t>
      </w:r>
    </w:p>
    <w:tbl>
      <w:tblPr>
        <w:tblW w:w="15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2600"/>
        <w:gridCol w:w="2600"/>
        <w:gridCol w:w="2600"/>
        <w:gridCol w:w="2600"/>
        <w:gridCol w:w="2600"/>
      </w:tblGrid>
      <w:tr w:rsidR="004237D1" w:rsidRPr="004237D1" w:rsidTr="004237D1"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r w:rsidRPr="004237D1">
              <w:rPr>
                <w:b/>
                <w:bCs/>
              </w:rPr>
              <w:lastRenderedPageBreak/>
              <w:t>Key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Level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1st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2nd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Type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output</w:t>
            </w:r>
          </w:p>
        </w:tc>
      </w:tr>
      <w:tr w:rsidR="004237D1" w:rsidRPr="004237D1" w:rsidTr="004237D1">
        <w:tc>
          <w:tcPr>
            <w:tcW w:w="2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1</w:t>
            </w:r>
          </w:p>
        </w:tc>
        <w:tc>
          <w:tcPr>
            <w:tcW w:w="2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4</w:t>
            </w:r>
          </w:p>
        </w:tc>
        <w:tc>
          <w:tcPr>
            <w:tcW w:w="2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1</w:t>
            </w:r>
          </w:p>
        </w:tc>
      </w:tr>
      <w:tr w:rsidR="004237D1" w:rsidRPr="004237D1" w:rsidTr="004237D1"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2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4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</w:tr>
      <w:tr w:rsidR="004237D1" w:rsidRPr="004237D1" w:rsidTr="004237D1"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3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4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1</w:t>
            </w:r>
          </w:p>
        </w:tc>
      </w:tr>
      <w:tr w:rsidR="004237D1" w:rsidRPr="004237D1" w:rsidTr="004237D1"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4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4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</w:tr>
      <w:tr w:rsidR="004237D1" w:rsidRPr="004237D1" w:rsidTr="004237D1"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5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4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1</w:t>
            </w:r>
          </w:p>
        </w:tc>
      </w:tr>
      <w:tr w:rsidR="004237D1" w:rsidRPr="004237D1" w:rsidTr="004237D1"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6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4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</w:tr>
      <w:tr w:rsidR="004237D1" w:rsidRPr="004237D1" w:rsidTr="004237D1"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7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4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1</w:t>
            </w:r>
          </w:p>
        </w:tc>
      </w:tr>
      <w:tr w:rsidR="004237D1" w:rsidRPr="004237D1" w:rsidTr="004237D1"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8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4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</w:tr>
      <w:tr w:rsidR="004237D1" w:rsidRPr="004237D1" w:rsidTr="004237D1"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11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3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1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1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</w:tr>
      <w:tr w:rsidR="004237D1" w:rsidRPr="004237D1" w:rsidTr="004237D1"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12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3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1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1</w:t>
            </w:r>
          </w:p>
        </w:tc>
      </w:tr>
      <w:tr w:rsidR="004237D1" w:rsidRPr="004237D1" w:rsidTr="004237D1"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13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3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1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1</w:t>
            </w:r>
          </w:p>
        </w:tc>
      </w:tr>
      <w:tr w:rsidR="004237D1" w:rsidRPr="004237D1" w:rsidTr="004237D1"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14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3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1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1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</w:tr>
      <w:tr w:rsidR="004237D1" w:rsidRPr="004237D1" w:rsidTr="004237D1"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21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2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1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1</w:t>
            </w:r>
          </w:p>
        </w:tc>
      </w:tr>
      <w:tr w:rsidR="004237D1" w:rsidRPr="004237D1" w:rsidTr="004237D1"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22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2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1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1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F5E9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</w:tr>
      <w:tr w:rsidR="004237D1" w:rsidRPr="004237D1" w:rsidTr="004237D1"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C85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rPr>
                <w:b/>
                <w:bCs/>
              </w:rPr>
              <w:t>31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1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1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0</w:t>
            </w:r>
          </w:p>
        </w:tc>
        <w:tc>
          <w:tcPr>
            <w:tcW w:w="26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BD1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237D1" w:rsidRPr="004237D1" w:rsidRDefault="004237D1" w:rsidP="004237D1">
            <w:pPr>
              <w:rPr>
                <w:rtl/>
              </w:rPr>
            </w:pPr>
            <w:r w:rsidRPr="004237D1">
              <w:t>1</w:t>
            </w:r>
          </w:p>
        </w:tc>
      </w:tr>
    </w:tbl>
    <w:p w:rsidR="004237D1" w:rsidRDefault="004237D1" w:rsidP="004237D1"/>
    <w:p w:rsidR="005E5C48" w:rsidRDefault="005E5C48" w:rsidP="005E5C48">
      <w:pPr>
        <w:pStyle w:val="Heading1"/>
      </w:pPr>
      <w:bookmarkStart w:id="12" w:name="_Toc438223866"/>
      <w:r w:rsidRPr="005E5C48">
        <w:t>General Algorithm</w:t>
      </w:r>
      <w:bookmarkEnd w:id="12"/>
      <w:r w:rsidRPr="005E5C48">
        <w:t xml:space="preserve"> </w:t>
      </w:r>
    </w:p>
    <w:p w:rsidR="005E5C48" w:rsidRDefault="005E5C48" w:rsidP="005E5C48">
      <w:r>
        <w:t xml:space="preserve">Is defines as </w:t>
      </w:r>
      <w:proofErr w:type="gramStart"/>
      <w:r>
        <w:t>this :</w:t>
      </w:r>
      <w:proofErr w:type="gramEnd"/>
      <w:r>
        <w:t xml:space="preserve"> </w:t>
      </w:r>
    </w:p>
    <w:p w:rsidR="005E5C48" w:rsidRPr="005E5C48" w:rsidRDefault="005E5C48" w:rsidP="005E5C48">
      <w:pPr>
        <w:pStyle w:val="ListParagraph"/>
        <w:numPr>
          <w:ilvl w:val="0"/>
          <w:numId w:val="7"/>
        </w:numPr>
      </w:pPr>
      <w:r w:rsidRPr="005E5C48">
        <w:t>Recognize inputs (code and interface)</w:t>
      </w:r>
    </w:p>
    <w:p w:rsidR="005E5C48" w:rsidRPr="005E5C48" w:rsidRDefault="005E5C48" w:rsidP="005E5C48">
      <w:pPr>
        <w:pStyle w:val="ListParagraph"/>
        <w:numPr>
          <w:ilvl w:val="0"/>
          <w:numId w:val="7"/>
        </w:numPr>
      </w:pPr>
      <w:r w:rsidRPr="005E5C48">
        <w:lastRenderedPageBreak/>
        <w:t xml:space="preserve">Read Inputs </w:t>
      </w:r>
    </w:p>
    <w:p w:rsidR="005E5C48" w:rsidRPr="005E5C48" w:rsidRDefault="005E5C48" w:rsidP="005E5C48">
      <w:pPr>
        <w:pStyle w:val="ListParagraph"/>
        <w:numPr>
          <w:ilvl w:val="0"/>
          <w:numId w:val="7"/>
        </w:numPr>
      </w:pPr>
      <w:r w:rsidRPr="005E5C48">
        <w:t xml:space="preserve">Make calculations for last level </w:t>
      </w:r>
    </w:p>
    <w:p w:rsidR="005E5C48" w:rsidRPr="005E5C48" w:rsidRDefault="005E5C48" w:rsidP="005E5C48">
      <w:pPr>
        <w:pStyle w:val="ListParagraph"/>
        <w:numPr>
          <w:ilvl w:val="0"/>
          <w:numId w:val="7"/>
        </w:numPr>
      </w:pPr>
      <w:r w:rsidRPr="005E5C48">
        <w:t>Use it to solve n-</w:t>
      </w:r>
      <w:proofErr w:type="spellStart"/>
      <w:r w:rsidRPr="005E5C48">
        <w:t>i</w:t>
      </w:r>
      <w:proofErr w:type="spellEnd"/>
      <w:r w:rsidRPr="005E5C48">
        <w:t xml:space="preserve"> level …</w:t>
      </w:r>
    </w:p>
    <w:p w:rsidR="005E5C48" w:rsidRDefault="005E5C48" w:rsidP="005E5C48">
      <w:pPr>
        <w:pStyle w:val="ListParagraph"/>
        <w:numPr>
          <w:ilvl w:val="0"/>
          <w:numId w:val="7"/>
        </w:numPr>
      </w:pPr>
      <w:r w:rsidRPr="005E5C48">
        <w:t xml:space="preserve">Show the output </w:t>
      </w:r>
    </w:p>
    <w:p w:rsidR="005E5C48" w:rsidRDefault="005E5C48" w:rsidP="005E5C48">
      <w:r>
        <w:t xml:space="preserve">And can be described by the following flow </w:t>
      </w:r>
      <w:proofErr w:type="gramStart"/>
      <w:r>
        <w:t>chart :</w:t>
      </w:r>
      <w:proofErr w:type="gramEnd"/>
      <w:r>
        <w:t xml:space="preserve"> </w:t>
      </w:r>
    </w:p>
    <w:p w:rsidR="005E5C48" w:rsidRDefault="005E5C48" w:rsidP="005E5C48">
      <w:r w:rsidRPr="005E5C48">
        <w:rPr>
          <w:noProof/>
          <w:lang w:eastAsia="en-US"/>
        </w:rPr>
        <w:drawing>
          <wp:inline distT="0" distB="0" distL="0" distR="0" wp14:anchorId="66589CE7" wp14:editId="70882E2B">
            <wp:extent cx="4930548" cy="6858000"/>
            <wp:effectExtent l="0" t="0" r="381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4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7D1" w:rsidRDefault="004237D1" w:rsidP="005E5C48">
      <w:r w:rsidRPr="004237D1">
        <w:lastRenderedPageBreak/>
        <w:t xml:space="preserve"> </w:t>
      </w:r>
    </w:p>
    <w:p w:rsidR="004237D1" w:rsidRDefault="004237D1" w:rsidP="004237D1">
      <w:r>
        <w:t xml:space="preserve">   </w:t>
      </w:r>
    </w:p>
    <w:p w:rsidR="005E5C48" w:rsidRDefault="005E5C48" w:rsidP="004237D1"/>
    <w:p w:rsidR="005E5C48" w:rsidRDefault="005E5C48" w:rsidP="004237D1"/>
    <w:p w:rsidR="005E5C48" w:rsidRDefault="005E5C48" w:rsidP="005E5C48">
      <w:pPr>
        <w:pStyle w:val="Heading1"/>
      </w:pPr>
      <w:bookmarkStart w:id="13" w:name="_Toc438223867"/>
      <w:r w:rsidRPr="005E5C48">
        <w:t xml:space="preserve">How can </w:t>
      </w:r>
      <w:r>
        <w:t>this program developed</w:t>
      </w:r>
      <w:r w:rsidRPr="005E5C48">
        <w:t>??</w:t>
      </w:r>
      <w:bookmarkEnd w:id="13"/>
    </w:p>
    <w:p w:rsidR="005E5C48" w:rsidRDefault="005E5C48" w:rsidP="005E5C48">
      <w:r>
        <w:t xml:space="preserve">For the general case we can use The interface to </w:t>
      </w:r>
      <w:proofErr w:type="spellStart"/>
      <w:r>
        <w:t>determined</w:t>
      </w:r>
      <w:proofErr w:type="spellEnd"/>
      <w:r>
        <w:t xml:space="preserve"> the elements of the solver </w:t>
      </w:r>
      <w:proofErr w:type="gramStart"/>
      <w:r>
        <w:t>array .</w:t>
      </w:r>
      <w:proofErr w:type="gramEnd"/>
      <w:r>
        <w:t xml:space="preserve"> </w:t>
      </w:r>
    </w:p>
    <w:p w:rsidR="005E5C48" w:rsidRDefault="005E5C48" w:rsidP="005E5C48">
      <w:r>
        <w:t xml:space="preserve">Also we can apply next </w:t>
      </w:r>
      <w:proofErr w:type="gramStart"/>
      <w:r>
        <w:t>ideas :</w:t>
      </w:r>
      <w:proofErr w:type="gramEnd"/>
    </w:p>
    <w:p w:rsidR="005E5C48" w:rsidRPr="005E5C48" w:rsidRDefault="005E5C48" w:rsidP="00922F3E">
      <w:pPr>
        <w:pStyle w:val="ListParagraph"/>
        <w:numPr>
          <w:ilvl w:val="0"/>
          <w:numId w:val="8"/>
        </w:numPr>
      </w:pPr>
      <w:r w:rsidRPr="005E5C48">
        <w:t>Add a special Gates The ability to Draw the</w:t>
      </w:r>
      <w:r>
        <w:t xml:space="preserve"> schematic </w:t>
      </w:r>
    </w:p>
    <w:p w:rsidR="005E5C48" w:rsidRPr="005E5C48" w:rsidRDefault="005E5C48" w:rsidP="005E5C48">
      <w:pPr>
        <w:pStyle w:val="ListParagraph"/>
        <w:numPr>
          <w:ilvl w:val="0"/>
          <w:numId w:val="8"/>
        </w:numPr>
      </w:pPr>
      <w:r w:rsidRPr="005E5C48">
        <w:t xml:space="preserve">Connect the inputs and the output </w:t>
      </w:r>
      <w:proofErr w:type="gramStart"/>
      <w:r w:rsidRPr="005E5C48">
        <w:t>out</w:t>
      </w:r>
      <w:r>
        <w:t>side !</w:t>
      </w:r>
      <w:proofErr w:type="gramEnd"/>
    </w:p>
    <w:p w:rsidR="005E5C48" w:rsidRPr="005E5C48" w:rsidRDefault="005E5C48" w:rsidP="005E5C48">
      <w:pPr>
        <w:pStyle w:val="ListParagraph"/>
        <w:numPr>
          <w:ilvl w:val="0"/>
          <w:numId w:val="8"/>
        </w:numPr>
      </w:pPr>
      <w:r w:rsidRPr="005E5C48">
        <w:t xml:space="preserve">Dealing with </w:t>
      </w:r>
      <w:proofErr w:type="gramStart"/>
      <w:r w:rsidRPr="005E5C48">
        <w:t>Errors .</w:t>
      </w:r>
      <w:proofErr w:type="gramEnd"/>
      <w:r w:rsidRPr="005E5C48">
        <w:t xml:space="preserve"> </w:t>
      </w:r>
    </w:p>
    <w:p w:rsidR="005E5C48" w:rsidRDefault="005E5C48" w:rsidP="005E5C48">
      <w:pPr>
        <w:pStyle w:val="ListParagraph"/>
        <w:numPr>
          <w:ilvl w:val="0"/>
          <w:numId w:val="8"/>
        </w:numPr>
      </w:pPr>
      <w:r w:rsidRPr="005E5C48">
        <w:t xml:space="preserve">Active </w:t>
      </w:r>
      <w:proofErr w:type="gramStart"/>
      <w:r w:rsidRPr="005E5C48">
        <w:t>Helper !</w:t>
      </w:r>
      <w:proofErr w:type="gramEnd"/>
    </w:p>
    <w:p w:rsidR="005E5C48" w:rsidRDefault="005E5C48" w:rsidP="005E5C48">
      <w:r>
        <w:t xml:space="preserve">And As an open-source program any one can do </w:t>
      </w:r>
      <w:proofErr w:type="gramStart"/>
      <w:r>
        <w:t>this !</w:t>
      </w:r>
      <w:proofErr w:type="gramEnd"/>
    </w:p>
    <w:p w:rsidR="005E5C48" w:rsidRDefault="005E5C48" w:rsidP="005E5C48">
      <w:pPr>
        <w:pStyle w:val="Heading1"/>
      </w:pPr>
      <w:bookmarkStart w:id="14" w:name="_Toc438223868"/>
      <w:r>
        <w:t>Conclusion</w:t>
      </w:r>
      <w:bookmarkEnd w:id="14"/>
      <w:r>
        <w:t xml:space="preserve"> </w:t>
      </w:r>
    </w:p>
    <w:p w:rsidR="005E5C48" w:rsidRDefault="005E5C48" w:rsidP="005E5C48">
      <w:r>
        <w:t>I made an open source program using an algorithm which I developed for this goal , and I applied a special purpose application to show the power of my algorithm in the simplest way , and I'm planning to publish this open-source , and share it with all the world !</w:t>
      </w:r>
    </w:p>
    <w:p w:rsidR="005E5C48" w:rsidRDefault="005E5C48" w:rsidP="005E5C48">
      <w:pPr>
        <w:pStyle w:val="Heading1"/>
      </w:pPr>
      <w:bookmarkStart w:id="15" w:name="_Toc438223869"/>
      <w:r w:rsidRPr="005E5C48">
        <w:t>References</w:t>
      </w:r>
      <w:bookmarkEnd w:id="15"/>
    </w:p>
    <w:p w:rsidR="005E5C48" w:rsidRPr="005E5C48" w:rsidRDefault="005E5C48" w:rsidP="005E5C48">
      <w:r w:rsidRPr="005E5C48">
        <w:t>msdn.microsoft.com</w:t>
      </w:r>
    </w:p>
    <w:p w:rsidR="005E5C48" w:rsidRPr="005E5C48" w:rsidRDefault="005E5C48" w:rsidP="005E5C48">
      <w:r w:rsidRPr="005E5C48">
        <w:t>stackoverflow.com</w:t>
      </w:r>
    </w:p>
    <w:p w:rsidR="005E5C48" w:rsidRPr="005E5C48" w:rsidRDefault="005E5C48" w:rsidP="005E5C48">
      <w:r w:rsidRPr="005E5C48">
        <w:t>www.codeproject.com</w:t>
      </w:r>
    </w:p>
    <w:p w:rsidR="005E5C48" w:rsidRDefault="005E5C48" w:rsidP="005E5C48">
      <w:r w:rsidRPr="005E5C48">
        <w:t>Wilipedia.com</w:t>
      </w:r>
    </w:p>
    <w:p w:rsidR="005E5C48" w:rsidRPr="005E5C48" w:rsidRDefault="005E5C48" w:rsidP="005E5C48">
      <w:r>
        <w:t>Wik</w:t>
      </w:r>
      <w:r w:rsidRPr="005E5C48">
        <w:t>ipedia.com</w:t>
      </w:r>
    </w:p>
    <w:p w:rsidR="005E5C48" w:rsidRPr="005E5C48" w:rsidRDefault="005E5C48" w:rsidP="005E5C48">
      <w:r w:rsidRPr="005E5C48">
        <w:t>Our Lectures Notes</w:t>
      </w:r>
    </w:p>
    <w:sectPr w:rsidR="005E5C48" w:rsidRPr="005E5C48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402F" w:rsidRDefault="00A7402F">
      <w:pPr>
        <w:spacing w:before="0" w:after="0" w:line="240" w:lineRule="auto"/>
      </w:pPr>
      <w:r>
        <w:separator/>
      </w:r>
    </w:p>
  </w:endnote>
  <w:endnote w:type="continuationSeparator" w:id="0">
    <w:p w:rsidR="00A7402F" w:rsidRDefault="00A740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B72" w:rsidRDefault="00DA15C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E188E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402F" w:rsidRDefault="00A7402F">
      <w:pPr>
        <w:spacing w:before="0" w:after="0" w:line="240" w:lineRule="auto"/>
      </w:pPr>
      <w:r>
        <w:separator/>
      </w:r>
    </w:p>
  </w:footnote>
  <w:footnote w:type="continuationSeparator" w:id="0">
    <w:p w:rsidR="00A7402F" w:rsidRDefault="00A740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26A544D0"/>
    <w:multiLevelType w:val="hybridMultilevel"/>
    <w:tmpl w:val="45183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967EB"/>
    <w:multiLevelType w:val="hybridMultilevel"/>
    <w:tmpl w:val="CA468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51"/>
    <w:rsid w:val="000D0D51"/>
    <w:rsid w:val="0034644C"/>
    <w:rsid w:val="004237D1"/>
    <w:rsid w:val="005E5C48"/>
    <w:rsid w:val="009E188E"/>
    <w:rsid w:val="00A7402F"/>
    <w:rsid w:val="00DA15C6"/>
    <w:rsid w:val="00EE1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D10ACB2-0093-4608-9311-E9EBE90D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semiHidden/>
    <w:qFormat/>
    <w:rsid w:val="005E5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5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9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7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7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8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5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4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2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1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58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63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8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29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1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3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2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1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9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0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1288FB69694F1B96E5E8442335E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BD0A2-FB69-464E-8F7D-CBBD55A05B5D}"/>
      </w:docPartPr>
      <w:docPartBody>
        <w:p w:rsidR="003A0345" w:rsidRDefault="0025592A">
          <w:pPr>
            <w:pStyle w:val="571288FB69694F1B96E5E8442335E185"/>
          </w:pPr>
          <w:r>
            <w:t>[Name]</w:t>
          </w:r>
        </w:p>
      </w:docPartBody>
    </w:docPart>
    <w:docPart>
      <w:docPartPr>
        <w:name w:val="C9509EECE9C34EB79644189404A6C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B46A5-71BE-443C-A2A1-E63CD566DADD}"/>
      </w:docPartPr>
      <w:docPartBody>
        <w:p w:rsidR="003A0345" w:rsidRDefault="0025592A">
          <w:pPr>
            <w:pStyle w:val="C9509EECE9C34EB79644189404A6CA30"/>
          </w:pPr>
          <w:r>
            <w:t>[Course Title]</w:t>
          </w:r>
        </w:p>
      </w:docPartBody>
    </w:docPart>
    <w:docPart>
      <w:docPartPr>
        <w:name w:val="91ADB78901E547819B81DC4820EB8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57567-B9CE-4DCC-8354-F2B07F2376C9}"/>
      </w:docPartPr>
      <w:docPartBody>
        <w:p w:rsidR="003A0345" w:rsidRDefault="0025592A">
          <w:pPr>
            <w:pStyle w:val="91ADB78901E547819B81DC4820EB8185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92A"/>
    <w:rsid w:val="0025592A"/>
    <w:rsid w:val="003A0345"/>
    <w:rsid w:val="003E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bidi w:val="0"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bidi w:val="0"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bidi w:val="0"/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5E3DE7512A194E489223099814BED22A">
    <w:name w:val="5E3DE7512A194E489223099814BED22A"/>
    <w:pPr>
      <w:bidi/>
    </w:pPr>
  </w:style>
  <w:style w:type="paragraph" w:customStyle="1" w:styleId="571288FB69694F1B96E5E8442335E185">
    <w:name w:val="571288FB69694F1B96E5E8442335E185"/>
    <w:pPr>
      <w:bidi/>
    </w:pPr>
  </w:style>
  <w:style w:type="paragraph" w:customStyle="1" w:styleId="C9509EECE9C34EB79644189404A6CA30">
    <w:name w:val="C9509EECE9C34EB79644189404A6CA30"/>
    <w:pPr>
      <w:bidi/>
    </w:pPr>
  </w:style>
  <w:style w:type="paragraph" w:customStyle="1" w:styleId="91ADB78901E547819B81DC4820EB8185">
    <w:name w:val="91ADB78901E547819B81DC4820EB8185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2015-12-18T00:00:00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EB9193-5FDD-4044-AA5D-CB3E7106A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55</TotalTime>
  <Pages>7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LogiCAD V0.1</vt:lpstr>
    </vt:vector>
  </TitlesOfParts>
  <Company/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LogiCAD V0.1</dc:title>
  <dc:subject>As an example for open source programs</dc:subject>
  <dc:creator>Fouad Asil</dc:creator>
  <cp:keywords>EEE425</cp:keywords>
  <cp:lastModifiedBy>Aleppo Force</cp:lastModifiedBy>
  <cp:revision>4</cp:revision>
  <dcterms:created xsi:type="dcterms:W3CDTF">2015-12-18T13:47:00Z</dcterms:created>
  <dcterms:modified xsi:type="dcterms:W3CDTF">2015-12-18T14:42:00Z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